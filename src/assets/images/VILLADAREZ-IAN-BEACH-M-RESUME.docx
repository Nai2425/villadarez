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13" w:hRule="atLeast"/>
        </w:trPr>
        <w:tc>
          <w:tcPr>
            <w:tcW w:w="36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90"/>
              </w:tabs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400050</wp:posOffset>
                  </wp:positionV>
                  <wp:extent cx="1828800" cy="1828800"/>
                  <wp:effectExtent l="0" t="0" r="0" b="0"/>
                  <wp:wrapTight wrapText="bothSides">
                    <wp:wrapPolygon>
                      <wp:start x="0" y="0"/>
                      <wp:lineTo x="0" y="21375"/>
                      <wp:lineTo x="21375" y="21375"/>
                      <wp:lineTo x="2137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90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6470" w:type="dxa"/>
            <w:vAlign w:val="bottom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VILLADAREZ IAN BEACH M.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  <w:widowControl/>
              <w:suppressLineNumbers w:val="0"/>
              <w:spacing w:beforeAutospacing="0" w:afterAutospacing="0"/>
              <w:ind w:left="0" w:right="0"/>
              <w:rPr>
                <w:rFonts w:hint="default"/>
                <w:sz w:val="32"/>
                <w:szCs w:val="28"/>
              </w:rPr>
            </w:pPr>
            <w:r>
              <w:rPr>
                <w:rFonts w:hint="default"/>
                <w:sz w:val="32"/>
                <w:szCs w:val="28"/>
              </w:rPr>
              <w:t>Objective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SimSun" w:cs="Century Gothic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entury Gothic" w:hAnsi="Century Gothic" w:eastAsia="SimSun" w:cs="Century Gothic"/>
                <w:sz w:val="22"/>
                <w:szCs w:val="22"/>
              </w:rPr>
              <w:t>Aspiring tech support specialist with a solid foundation in troubleshooting and a genuine passion for resolving technical issues. Dedicated to delivering timely and effective solutions to users, utilizing strong communication skills and a keen eye for detail to enhance customer satisfaction and contribute to a seamless tech support experience</w:t>
            </w:r>
            <w:r>
              <w:rPr>
                <w:rFonts w:hint="default" w:ascii="Century Gothic" w:hAnsi="Century Gothic" w:eastAsia="SimSun" w:cs="Century Gothic"/>
                <w:sz w:val="22"/>
                <w:szCs w:val="22"/>
                <w:lang w:val="en-US"/>
              </w:rPr>
              <w:t>.</w:t>
            </w:r>
          </w:p>
          <w:p>
            <w:pPr>
              <w:pStyle w:val="4"/>
              <w:widowControl/>
              <w:suppressLineNumbers w:val="0"/>
              <w:spacing w:beforeAutospacing="0" w:afterAutospacing="0"/>
              <w:ind w:left="0" w:right="0"/>
              <w:rPr>
                <w:rFonts w:hint="default"/>
                <w:sz w:val="32"/>
                <w:szCs w:val="28"/>
                <w:lang w:val="en-US"/>
              </w:rPr>
            </w:pPr>
            <w:r>
              <w:rPr>
                <w:rFonts w:hint="default"/>
                <w:sz w:val="32"/>
                <w:szCs w:val="28"/>
                <w:lang w:val="en-US"/>
              </w:rPr>
              <w:t>Personal info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Name:Villadarez, Ian Beach M.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Age:21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Place of Birth: Caloocan City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Status: Single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2"/>
                <w:szCs w:val="32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Gender: Male</w:t>
            </w:r>
          </w:p>
          <w:sdt>
            <w:sdtPr>
              <w:rPr>
                <w:rFonts w:hint="default" w:ascii="Times New Roman" w:hAnsi="Times New Roman" w:cs="Times New Roman"/>
                <w:sz w:val="32"/>
                <w:szCs w:val="28"/>
              </w:rPr>
              <w:id w:val="-1954003311"/>
              <w:placeholder>
                <w:docPart w:val="5056756A62AD42B6B6A0AAC4C695C64D"/>
              </w:placeholder>
              <w:temporary/>
              <w:showingPlcHdr/>
              <w15:appearance w15:val="hidden"/>
            </w:sdtPr>
            <w:sdtEndPr>
              <w:rPr>
                <w:rFonts w:hint="default" w:ascii="Times New Roman" w:hAnsi="Times New Roman" w:cs="Times New Roman"/>
                <w:sz w:val="32"/>
                <w:szCs w:val="28"/>
              </w:rPr>
            </w:sdtEndPr>
            <w:sdtContent>
              <w:p>
                <w:pPr>
                  <w:pStyle w:val="4"/>
                  <w:widowControl/>
                  <w:suppressLineNumbers w:val="0"/>
                  <w:spacing w:beforeAutospacing="0" w:afterAutospacing="0"/>
                  <w:ind w:left="0" w:right="0"/>
                  <w:rPr>
                    <w:rFonts w:hint="default"/>
                  </w:rPr>
                </w:pPr>
                <w:r>
                  <w:rPr>
                    <w:rFonts w:hint="default"/>
                    <w:sz w:val="32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rFonts w:hint="default" w:ascii="Times New Roman" w:hAnsi="Times New Roman" w:cs="Times New Roman"/>
                <w:sz w:val="21"/>
                <w:szCs w:val="28"/>
              </w:rPr>
              <w:id w:val="1111563247"/>
              <w:placeholder>
                <w:docPart w:val="6C6E6AD4DBB2424BA880B169CEE3B1DB"/>
              </w:placeholder>
              <w:temporary/>
              <w:showingPlcHdr/>
              <w15:appearance w15:val="hidden"/>
            </w:sdtPr>
            <w:sdtEndPr>
              <w:rPr>
                <w:rFonts w:hint="default" w:ascii="Times New Roman" w:hAnsi="Times New Roman" w:cs="Times New Roman"/>
                <w:sz w:val="21"/>
                <w:szCs w:val="28"/>
              </w:rPr>
            </w:sdtEndPr>
            <w:sdtContent>
              <w:p>
                <w:pPr>
                  <w:keepNext w:val="0"/>
                  <w:keepLines w:val="0"/>
                  <w:widowControl/>
                  <w:suppressLineNumbers w:val="0"/>
                  <w:spacing w:before="0" w:beforeAutospacing="0" w:after="0" w:afterAutospacing="0"/>
                  <w:ind w:left="0" w:right="0"/>
                  <w:rPr>
                    <w:rFonts w:hint="default"/>
                    <w:sz w:val="21"/>
                    <w:szCs w:val="28"/>
                  </w:rPr>
                </w:pPr>
                <w:r>
                  <w:rPr>
                    <w:rFonts w:hint="default"/>
                    <w:sz w:val="21"/>
                    <w:szCs w:val="28"/>
                  </w:rPr>
                  <w:t>PHONE:</w:t>
                </w:r>
              </w:p>
            </w:sdtContent>
          </w:sdt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8"/>
              </w:rPr>
            </w:pPr>
            <w:r>
              <w:rPr>
                <w:rFonts w:hint="default"/>
                <w:sz w:val="21"/>
                <w:szCs w:val="28"/>
              </w:rPr>
              <w:t>09216634629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8"/>
              </w:rPr>
            </w:pPr>
          </w:p>
          <w:sdt>
            <w:sdtPr>
              <w:rPr>
                <w:rFonts w:hint="default" w:ascii="Times New Roman" w:hAnsi="Times New Roman" w:cs="Times New Roman"/>
                <w:sz w:val="21"/>
                <w:szCs w:val="28"/>
              </w:rPr>
              <w:id w:val="-240260293"/>
              <w:placeholder>
                <w:docPart w:val="300C8EA5FD4341D7B662F7151131463A"/>
              </w:placeholder>
              <w:temporary/>
              <w:showingPlcHdr/>
              <w15:appearance w15:val="hidden"/>
            </w:sdtPr>
            <w:sdtEndPr>
              <w:rPr>
                <w:rFonts w:hint="default" w:ascii="Times New Roman" w:hAnsi="Times New Roman" w:cs="Times New Roman"/>
                <w:sz w:val="21"/>
                <w:szCs w:val="28"/>
              </w:rPr>
            </w:sdtEndPr>
            <w:sdtContent>
              <w:p>
                <w:pPr>
                  <w:keepNext w:val="0"/>
                  <w:keepLines w:val="0"/>
                  <w:widowControl/>
                  <w:suppressLineNumbers w:val="0"/>
                  <w:spacing w:before="0" w:beforeAutospacing="0" w:after="0" w:afterAutospacing="0"/>
                  <w:ind w:left="0" w:right="0"/>
                  <w:rPr>
                    <w:rFonts w:hint="default"/>
                    <w:sz w:val="21"/>
                    <w:szCs w:val="28"/>
                  </w:rPr>
                </w:pPr>
                <w:r>
                  <w:rPr>
                    <w:rFonts w:hint="default"/>
                    <w:sz w:val="21"/>
                    <w:szCs w:val="28"/>
                  </w:rPr>
                  <w:t>EMAIL:</w:t>
                </w:r>
              </w:p>
            </w:sdtContent>
          </w:sdt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12"/>
                <w:rFonts w:hint="default"/>
                <w:sz w:val="21"/>
                <w:szCs w:val="28"/>
              </w:rPr>
            </w:pPr>
            <w:r>
              <w:rPr>
                <w:rFonts w:hint="default"/>
                <w:sz w:val="21"/>
                <w:szCs w:val="28"/>
              </w:rPr>
              <w:t>Ianbeach.villadarez025@gmail.com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90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2450BD1870C4FB4B7E0AF25F865E967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  <w:widowControl/>
                  <w:suppressLineNumbers w:val="0"/>
                  <w:spacing w:beforeAutospacing="0" w:afterAutospacing="0"/>
                  <w:ind w:left="0" w:right="0"/>
                  <w:rPr>
                    <w:rFonts w:hint="default"/>
                  </w:rPr>
                </w:pPr>
                <w:r>
                  <w:rPr>
                    <w:rFonts w:hint="default"/>
                  </w:rPr>
                  <w:t>EDUCATION</w:t>
                </w:r>
              </w:p>
            </w:sdtContent>
          </w:sdt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Quezon City University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2020 - Present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Senior High School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2018 – 2020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Bagong Silangan High School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2015 – 2018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Bagong Silangan Elementary  School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2009– 2015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sdt>
            <w:sdtPr>
              <w:id w:val="1001553383"/>
              <w:placeholder>
                <w:docPart w:val="4AAF57DFF5AA4289A884CFED7BCF81EE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  <w:widowControl/>
                  <w:suppressLineNumbers w:val="0"/>
                  <w:spacing w:beforeAutospacing="0" w:afterAutospacing="0"/>
                  <w:ind w:left="0" w:right="0"/>
                  <w:rPr>
                    <w:rFonts w:hint="default"/>
                  </w:rPr>
                </w:pPr>
                <w:r>
                  <w:rPr>
                    <w:rFonts w:hint="default"/>
                  </w:rPr>
                  <w:t>WORK EXPERIENCE</w:t>
                </w:r>
              </w:p>
            </w:sdtContent>
          </w:sdt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Rising Red Dragon Imexco  (IT tech support</w:t>
            </w:r>
            <w:r>
              <w:rPr>
                <w:rFonts w:hint="default"/>
                <w:lang w:val="en-US"/>
              </w:rPr>
              <w:t xml:space="preserve"> Trainee</w:t>
            </w:r>
            <w:r>
              <w:rPr>
                <w:rFonts w:hint="default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2020–2021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sdt>
            <w:sdtPr>
              <w:id w:val="1669594239"/>
              <w:placeholder>
                <w:docPart w:val="2CC6B3CB58364198BDD88FDC45A68D65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  <w:widowControl/>
                  <w:suppressLineNumbers w:val="0"/>
                  <w:spacing w:beforeAutospacing="0" w:afterAutospacing="0"/>
                  <w:ind w:left="0" w:right="0"/>
                  <w:rPr>
                    <w:rFonts w:hint="default"/>
                  </w:rPr>
                </w:pPr>
                <w:r>
                  <w:rPr>
                    <w:rFonts w:hint="default"/>
                  </w:rPr>
                  <w:t>SKILLS</w:t>
                </w:r>
              </w:p>
            </w:sdtContent>
          </w:sdt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default"/>
              </w:rPr>
            </w:pPr>
            <w:r>
              <w:rPr>
                <w:rFonts w:hint="default"/>
              </w:rPr>
              <w:t>Coding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Flexible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default"/>
              </w:rPr>
            </w:pPr>
            <w:r>
              <w:rPr>
                <w:rFonts w:hint="default"/>
              </w:rPr>
              <w:t>Knowledge of SQL databases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Proficient in Web Programming Languages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Continuous learning mindset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720" w:right="0" w:hanging="360"/>
              <w:rPr>
                <w:rFonts w:hint="default" w:ascii="Century Gothic" w:hAnsi="Century Gothic" w:eastAsia="メイリオ" w:cs="Times New Roman"/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default" w:ascii="Century Gothic" w:hAnsi="Century Gothic" w:eastAsia="メイリオ" w:cs="Times New Roman"/>
                <w:b/>
                <w:bCs w:val="0"/>
                <w:sz w:val="18"/>
                <w:szCs w:val="18"/>
                <w:lang w:val="en-US"/>
              </w:rPr>
              <w:t>Knowledge of Troubleshooting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90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64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A6BC5"/>
    <w:multiLevelType w:val="multilevel"/>
    <w:tmpl w:val="292A6B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F1FC24"/>
    <w:multiLevelType w:val="multilevel"/>
    <w:tmpl w:val="6EF1FC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54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326DA"/>
    <w:rsid w:val="00743101"/>
    <w:rsid w:val="00764C9F"/>
    <w:rsid w:val="007775E1"/>
    <w:rsid w:val="007867A0"/>
    <w:rsid w:val="007927F5"/>
    <w:rsid w:val="00802CA0"/>
    <w:rsid w:val="008E6554"/>
    <w:rsid w:val="009260CD"/>
    <w:rsid w:val="00940A66"/>
    <w:rsid w:val="00952C25"/>
    <w:rsid w:val="00982FBB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A9358E8"/>
    <w:rsid w:val="1BB70808"/>
    <w:rsid w:val="1D6A368E"/>
    <w:rsid w:val="2B335B90"/>
    <w:rsid w:val="2CCE6E86"/>
    <w:rsid w:val="40693C3C"/>
    <w:rsid w:val="56253BD0"/>
    <w:rsid w:val="576A6DEB"/>
    <w:rsid w:val="750B5416"/>
    <w:rsid w:val="79A2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2"/>
    <w:semiHidden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semiHidden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B95B22" w:themeColor="accent2" w:themeShade="BF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6"/>
    <w:link w:val="15"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6"/>
    <w:link w:val="8"/>
    <w:uiPriority w:val="99"/>
    <w:rPr>
      <w:sz w:val="18"/>
      <w:szCs w:val="22"/>
    </w:rPr>
  </w:style>
  <w:style w:type="character" w:customStyle="1" w:styleId="20">
    <w:name w:val="Unresolved Mention"/>
    <w:basedOn w:val="6"/>
    <w:semiHidden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6"/>
    <w:link w:val="11"/>
    <w:semiHidden/>
    <w:uiPriority w:val="99"/>
    <w:rPr>
      <w:sz w:val="22"/>
      <w:szCs w:val="22"/>
    </w:rPr>
  </w:style>
  <w:style w:type="character" w:customStyle="1" w:styleId="22">
    <w:name w:val="Footer Char"/>
    <w:basedOn w:val="6"/>
    <w:link w:val="10"/>
    <w:semiHidden/>
    <w:uiPriority w:val="99"/>
    <w:rPr>
      <w:sz w:val="22"/>
      <w:szCs w:val="22"/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Subtitle Char"/>
    <w:basedOn w:val="6"/>
    <w:link w:val="13"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6">
    <w:name w:val="Heading 4 Char"/>
    <w:basedOn w:val="6"/>
    <w:link w:val="5"/>
    <w:uiPriority w:val="9"/>
    <w:rPr>
      <w:b/>
      <w:sz w:val="18"/>
      <w:szCs w:val="22"/>
    </w:rPr>
  </w:style>
  <w:style w:type="paragraph" w:styleId="27">
    <w:name w:val="List Paragraph"/>
    <w:basedOn w:val="1"/>
    <w:semiHidden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v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056756A62AD42B6B6A0AAC4C695C6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F089FD-5B56-45AD-9144-1AA8B437F202}"/>
      </w:docPartPr>
      <w:docPartBody>
        <w:p>
          <w:pPr>
            <w:pStyle w:val="9"/>
          </w:pPr>
          <w:r>
            <w:t>Contact</w:t>
          </w:r>
        </w:p>
      </w:docPartBody>
    </w:docPart>
    <w:docPart>
      <w:docPartPr>
        <w:name w:val="6C6E6AD4DBB2424BA880B169CEE3B1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89EA7C-F1F8-4EBE-B434-A31275655A3C}"/>
      </w:docPartPr>
      <w:docPartBody>
        <w:p>
          <w:pPr>
            <w:pStyle w:val="10"/>
          </w:pPr>
          <w:r>
            <w:t>PHONE:</w:t>
          </w:r>
        </w:p>
      </w:docPartBody>
    </w:docPart>
    <w:docPart>
      <w:docPartPr>
        <w:name w:val="300C8EA5FD4341D7B662F715113146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A8ADE-E0F1-4406-8741-B6B5A5F358CD}"/>
      </w:docPartPr>
      <w:docPartBody>
        <w:p>
          <w:pPr>
            <w:pStyle w:val="14"/>
          </w:pPr>
          <w:r>
            <w:t>EMAIL:</w:t>
          </w:r>
        </w:p>
      </w:docPartBody>
    </w:docPart>
    <w:docPart>
      <w:docPartPr>
        <w:name w:val="E2450BD1870C4FB4B7E0AF25F865E96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4B0820-B63B-4EB5-AB7F-E9072B2423B4}"/>
      </w:docPartPr>
      <w:docPartBody>
        <w:p>
          <w:pPr>
            <w:pStyle w:val="22"/>
          </w:pPr>
          <w:r>
            <w:t>EDUCATION</w:t>
          </w:r>
        </w:p>
      </w:docPartBody>
    </w:docPart>
    <w:docPart>
      <w:docPartPr>
        <w:name w:val="4AAF57DFF5AA4289A884CFED7BCF81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DFEF9-5DE6-4B9F-807E-D56FA2FAEED0}"/>
      </w:docPartPr>
      <w:docPartBody>
        <w:p>
          <w:pPr>
            <w:pStyle w:val="30"/>
          </w:pPr>
          <w:r>
            <w:t>WORK EXPERIENCE</w:t>
          </w:r>
        </w:p>
      </w:docPartBody>
    </w:docPart>
    <w:docPart>
      <w:docPartPr>
        <w:name w:val="2CC6B3CB58364198BDD88FDC45A68D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9CFE85-3980-4C49-A2FE-CFE2EEE0DE03}"/>
      </w:docPartPr>
      <w:docPartBody>
        <w:p>
          <w:pPr>
            <w:pStyle w:val="47"/>
          </w:pPr>
          <w:r>
            <w:rPr>
              <w:rStyle w:val="46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3"/>
    <w:rsid w:val="002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qFormat="1" w:uiPriority="99" w:semiHidden="0" w:name="Hyperlink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styleId="2">
    <w:name w:val="heading 2"/>
    <w:basedOn w:val="1"/>
    <w:next w:val="1"/>
    <w:link w:val="46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4FA23A61F59A4F03B736B0D61B6638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6">
    <w:name w:val="995CACB2CA694F86A25B89AC4B54B0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7">
    <w:name w:val="DCCE4010695E4287820C583596ED2D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8">
    <w:name w:val="89AE2C2F9F71483C8F62962FCCE1A2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9">
    <w:name w:val="5056756A62AD42B6B6A0AAC4C695C6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0">
    <w:name w:val="6C6E6AD4DBB2424BA880B169CEE3B1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1">
    <w:name w:val="10226D09FFCE45089CEBB93599DD4FB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2">
    <w:name w:val="600949906726471F8B161C7604CA3D3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3">
    <w:name w:val="7AF18303A38040DEAAB0F984D1049A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4">
    <w:name w:val="300C8EA5FD4341D7B662F715113146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styleId="15">
    <w:name w:val="Hyperlink"/>
    <w:basedOn w:val="3"/>
    <w:unhideWhenUsed/>
    <w:qFormat/>
    <w:uiPriority w:val="99"/>
    <w:rPr>
      <w:color w:val="B95B22" w:themeColor="accent2" w:themeShade="BF"/>
      <w:u w:val="single"/>
    </w:rPr>
  </w:style>
  <w:style w:type="paragraph" w:customStyle="1" w:styleId="16">
    <w:name w:val="468E7C54C9D34AE19012D3DCC52EED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7">
    <w:name w:val="DF563278F97645F88BFB5C8E004978A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8">
    <w:name w:val="2806C7E46D8A483B918C69E5F2654A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19">
    <w:name w:val="F594C9A1378741708340C0AC3E47F9F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0">
    <w:name w:val="14A220A2081844A6BE94A2A01094CF7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1">
    <w:name w:val="DB63F15C4EAE434281BB96836A4637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2">
    <w:name w:val="E2450BD1870C4FB4B7E0AF25F865E9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3">
    <w:name w:val="17CDB8135E734C18BE34E9F01F01E8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4">
    <w:name w:val="4D6D5690DF8C4267AABA93B978BCBF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5">
    <w:name w:val="6FB461042F1D424496F6CA1632FC46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6">
    <w:name w:val="1C16DFCB95F74553BD5B44114E4F0C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7">
    <w:name w:val="77C934BA51204172B9F897DD93292E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8">
    <w:name w:val="79BD621A75E447D7B86F4D56B22AED0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29">
    <w:name w:val="82356AB2EF2E4EB4B6E062EEF6D3124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0">
    <w:name w:val="4AAF57DFF5AA4289A884CFED7BCF81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1">
    <w:name w:val="8024A65F358F4749B27B1AAD3D7086A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2">
    <w:name w:val="8BB8C574AC404B50975E40DB4A5231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3">
    <w:name w:val="D1DD8DB13A9346AF87BABEC54FA7B9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4">
    <w:name w:val="BDD81B140DE64C8B88DC4C82AE95103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5">
    <w:name w:val="32EFE476746D4E21ADFAC2EDDF8637F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6">
    <w:name w:val="51F85544ADA640DE94F6CF470DAE78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7">
    <w:name w:val="EAD8A03BF52D43CD95C78E87DB8536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8">
    <w:name w:val="1FCA14EE0D424051A24A4695BC79D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39">
    <w:name w:val="BD419D1BBACA4AD184817B1880FF8A7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0">
    <w:name w:val="262211AEA8734DEA8F0EE10FBBACDED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1">
    <w:name w:val="FAD3F40806A84E3DA448358460A4FE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2">
    <w:name w:val="A8E29E24AC0D4C4D8A287BB70593093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3">
    <w:name w:val="0D0B3B98312A4D31B2704CF07F5A11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4">
    <w:name w:val="3AC746951672408BA8D251B514F7C0F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paragraph" w:customStyle="1" w:styleId="45">
    <w:name w:val="B92E0625FF6E42578F5FAA94433ADB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4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paragraph" w:customStyle="1" w:styleId="47">
    <w:name w:val="2CC6B3CB58364198BDD88FDC45A68D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Pages>1</Pages>
  <Words>104</Words>
  <Characters>595</Characters>
  <Lines>1</Lines>
  <Paragraphs>1</Paragraphs>
  <TotalTime>8</TotalTime>
  <ScaleCrop>false</ScaleCrop>
  <LinksUpToDate>false</LinksUpToDate>
  <CharactersWithSpaces>698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2023-05-08T02:53:00Z</dcterms:created>
  <dcterms:modified xsi:type="dcterms:W3CDTF">2023-08-19T03:42:06Z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8FAAB2963DA4405EAFD09D5EF4E255CA</vt:lpwstr>
  </property>
</Properties>
</file>